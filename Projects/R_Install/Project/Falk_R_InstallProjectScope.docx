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44B8" w14:textId="160E7F57" w:rsidR="009A5844" w:rsidRDefault="00091AC5" w:rsidP="00B834DA">
      <w:pPr>
        <w:pStyle w:val="Title"/>
        <w:jc w:val="center"/>
      </w:pPr>
      <w:bookmarkStart w:id="0" w:name="_GoBack"/>
      <w:bookmarkEnd w:id="0"/>
      <w:r>
        <w:t>CapViSOR Associates</w:t>
      </w:r>
      <w:r w:rsidR="00A05E5F">
        <w:br/>
      </w:r>
      <w:r>
        <w:t xml:space="preserve">R INstall </w:t>
      </w:r>
      <w:r w:rsidR="00A05E5F">
        <w:t>Project Scope</w:t>
      </w:r>
    </w:p>
    <w:sdt>
      <w:sdtPr>
        <w:id w:val="216403978"/>
        <w:placeholder>
          <w:docPart w:val="89C38C855FB044D3A55D33B4A9969A68"/>
        </w:placeholder>
        <w:date w:fullDate="2018-03-19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88F08A1" w14:textId="0A5F924C" w:rsidR="009A5844" w:rsidRDefault="00091AC5">
          <w:pPr>
            <w:pStyle w:val="Subtitle"/>
          </w:pPr>
          <w:r>
            <w:t>March 19, 2018</w:t>
          </w:r>
        </w:p>
      </w:sdtContent>
    </w:sdt>
    <w:p w14:paraId="024B0044" w14:textId="77777777" w:rsidR="009A5844" w:rsidRDefault="00A05E5F">
      <w:pPr>
        <w:pStyle w:val="Heading1"/>
      </w:pPr>
      <w:r>
        <w:t>Overview</w:t>
      </w:r>
    </w:p>
    <w:p w14:paraId="1255DE90" w14:textId="5FB8B3BA" w:rsidR="009A5844" w:rsidRDefault="00A05E5F">
      <w:pPr>
        <w:pStyle w:val="Heading2"/>
      </w:pPr>
      <w:r>
        <w:t xml:space="preserve">Project </w:t>
      </w:r>
      <w:r w:rsidR="00FD5FE5">
        <w:t>Abstract</w:t>
      </w:r>
      <w:r>
        <w:t xml:space="preserve"> and </w:t>
      </w:r>
      <w:r w:rsidR="00FD5FE5">
        <w:t>Purpose</w:t>
      </w:r>
    </w:p>
    <w:p w14:paraId="17FED17F" w14:textId="4FEB4849" w:rsidR="00FD5FE5" w:rsidRDefault="00FD5FE5" w:rsidP="00091AC5">
      <w:pPr>
        <w:pStyle w:val="ListBullet"/>
      </w:pPr>
      <w:r>
        <w:t>Abstract:</w:t>
      </w:r>
    </w:p>
    <w:p w14:paraId="1040EF37" w14:textId="40F6231C" w:rsidR="00FD5FE5" w:rsidRDefault="00ED53B9" w:rsidP="00ED53B9">
      <w:pPr>
        <w:pStyle w:val="ListBullet"/>
        <w:numPr>
          <w:ilvl w:val="1"/>
          <w:numId w:val="2"/>
        </w:numPr>
        <w:jc w:val="both"/>
      </w:pPr>
      <w:r>
        <w:t>As</w:t>
      </w:r>
      <w:r w:rsidR="00B834DA">
        <w:t xml:space="preserve"> this </w:t>
      </w:r>
      <w:r>
        <w:t xml:space="preserve">being my initial assignment and since it is an </w:t>
      </w:r>
      <w:r w:rsidR="00B834DA">
        <w:t xml:space="preserve">inherently systemic issue, </w:t>
      </w:r>
      <w:r w:rsidR="00FD5FE5">
        <w:t>a top-down</w:t>
      </w:r>
      <w:r w:rsidR="00B834DA">
        <w:t xml:space="preserve"> approach was used to examine the hardware, operating system and software</w:t>
      </w:r>
      <w:r>
        <w:t xml:space="preserve"> configurations to see what might be causing the issue.</w:t>
      </w:r>
    </w:p>
    <w:p w14:paraId="6B268E30" w14:textId="17F5A5A8" w:rsidR="00CB76A1" w:rsidRDefault="00CB76A1" w:rsidP="00FD5FE5">
      <w:pPr>
        <w:pStyle w:val="ListBullet"/>
        <w:numPr>
          <w:ilvl w:val="1"/>
          <w:numId w:val="2"/>
        </w:numPr>
      </w:pPr>
      <w:r>
        <w:t>Because Eric Joseph’s RStudio is currently functioning on his machine It will be used as a basis for comparison.</w:t>
      </w:r>
    </w:p>
    <w:p w14:paraId="7774EC33" w14:textId="4BD3D0D1" w:rsidR="00FD5FE5" w:rsidRDefault="00FD5FE5" w:rsidP="00091AC5">
      <w:pPr>
        <w:pStyle w:val="ListBullet"/>
      </w:pPr>
      <w:r>
        <w:t>Purpose:</w:t>
      </w:r>
    </w:p>
    <w:p w14:paraId="70001B19" w14:textId="77777777" w:rsidR="00155088" w:rsidRDefault="00091AC5" w:rsidP="00ED53B9">
      <w:pPr>
        <w:pStyle w:val="ListBullet"/>
        <w:numPr>
          <w:ilvl w:val="1"/>
          <w:numId w:val="2"/>
        </w:numPr>
      </w:pPr>
      <w:r>
        <w:t>Install/</w:t>
      </w:r>
      <w:r w:rsidR="00ED53B9">
        <w:t>R</w:t>
      </w:r>
      <w:r>
        <w:t>e</w:t>
      </w:r>
      <w:r w:rsidR="00ED53B9">
        <w:t>-</w:t>
      </w:r>
      <w:r>
        <w:t xml:space="preserve">install </w:t>
      </w:r>
      <w:r w:rsidR="00ED53B9">
        <w:t xml:space="preserve">the </w:t>
      </w:r>
      <w:proofErr w:type="spellStart"/>
      <w:r>
        <w:t>R</w:t>
      </w:r>
      <w:r w:rsidR="00ED53B9">
        <w:t>Studio</w:t>
      </w:r>
      <w:proofErr w:type="spellEnd"/>
      <w:r>
        <w:t xml:space="preserve"> program onto Susan Levy’s and Rachel Libowitz’s computers and test for</w:t>
      </w:r>
      <w:r w:rsidR="00ED53B9">
        <w:t xml:space="preserve"> correct functionality. </w:t>
      </w:r>
    </w:p>
    <w:p w14:paraId="67255F58" w14:textId="6809A994" w:rsidR="00155088" w:rsidRDefault="00155088" w:rsidP="00155088">
      <w:pPr>
        <w:pStyle w:val="Heading2"/>
      </w:pPr>
      <w:r>
        <w:t xml:space="preserve">Project </w:t>
      </w:r>
      <w:r>
        <w:t xml:space="preserve">Scope </w:t>
      </w:r>
      <w:r>
        <w:t>Purpose</w:t>
      </w:r>
    </w:p>
    <w:sdt>
      <w:sdtPr>
        <w:id w:val="-1466881030"/>
        <w:placeholder>
          <w:docPart w:val="90738D018AE444DF849CC57A76D38A16"/>
        </w:placeholder>
        <w15:appearance w15:val="hidden"/>
      </w:sdtPr>
      <w:sdtEndPr/>
      <w:sdtContent>
        <w:p w14:paraId="3A14C344" w14:textId="1B0916D9" w:rsidR="00091AC5" w:rsidRDefault="00091AC5" w:rsidP="00091AC5">
          <w:r>
            <w:t xml:space="preserve"> The </w:t>
          </w:r>
          <w:r w:rsidR="00FD5FE5">
            <w:t>Project Scope</w:t>
          </w:r>
          <w:r>
            <w:t xml:space="preserve"> include the following:</w:t>
          </w:r>
        </w:p>
        <w:p w14:paraId="7FD1A87E" w14:textId="77777777" w:rsidR="00FD5FE5" w:rsidRDefault="00FD5FE5" w:rsidP="00091AC5">
          <w:pPr>
            <w:pStyle w:val="ListBullet"/>
          </w:pPr>
          <w:r>
            <w:t xml:space="preserve">What will be done: </w:t>
          </w:r>
        </w:p>
        <w:p w14:paraId="4993C9A4" w14:textId="39C5B545" w:rsidR="00091AC5" w:rsidRDefault="00091AC5" w:rsidP="00FD5FE5">
          <w:pPr>
            <w:pStyle w:val="ListBullet"/>
            <w:numPr>
              <w:ilvl w:val="1"/>
              <w:numId w:val="2"/>
            </w:numPr>
          </w:pPr>
          <w:r>
            <w:t xml:space="preserve">Ability to </w:t>
          </w:r>
          <w:r w:rsidR="00FD5FE5">
            <w:t>for designated</w:t>
          </w:r>
          <w:r>
            <w:t xml:space="preserve"> users to access the</w:t>
          </w:r>
          <w:r w:rsidR="00FD5FE5">
            <w:t xml:space="preserve"> </w:t>
          </w:r>
          <w:proofErr w:type="gramStart"/>
          <w:r w:rsidR="00FD5FE5">
            <w:t>performance.R</w:t>
          </w:r>
          <w:proofErr w:type="gramEnd"/>
          <w:r>
            <w:t xml:space="preserve"> application without </w:t>
          </w:r>
          <w:r w:rsidR="00FD5FE5">
            <w:t>errors and produce the necessary report(s)</w:t>
          </w:r>
        </w:p>
        <w:p w14:paraId="3FD7B721" w14:textId="228F23F4" w:rsidR="00FD5FE5" w:rsidRDefault="00FD5FE5" w:rsidP="00091AC5">
          <w:pPr>
            <w:pStyle w:val="ListBullet"/>
          </w:pPr>
          <w:r>
            <w:t>What will not be done:</w:t>
          </w:r>
        </w:p>
        <w:p w14:paraId="68630CF2" w14:textId="27F5A204" w:rsidR="00FD5FE5" w:rsidRDefault="00FD5FE5" w:rsidP="00FD5FE5">
          <w:pPr>
            <w:pStyle w:val="ListBullet"/>
            <w:numPr>
              <w:ilvl w:val="1"/>
              <w:numId w:val="2"/>
            </w:numPr>
          </w:pPr>
          <w:r>
            <w:t xml:space="preserve">Enhancements to the existing </w:t>
          </w:r>
          <w:proofErr w:type="gramStart"/>
          <w:r>
            <w:t>performance.R</w:t>
          </w:r>
          <w:proofErr w:type="gramEnd"/>
          <w:r>
            <w:t xml:space="preserve"> program.</w:t>
          </w:r>
        </w:p>
        <w:p w14:paraId="45AB6C6C" w14:textId="70C7E637" w:rsidR="00091AC5" w:rsidRDefault="00FD5FE5" w:rsidP="00091AC5">
          <w:pPr>
            <w:pStyle w:val="ListBullet"/>
          </w:pPr>
          <w:r>
            <w:t>What the Result will look like:</w:t>
          </w:r>
        </w:p>
        <w:p w14:paraId="1A658BF4" w14:textId="1F2791CF" w:rsidR="009A5844" w:rsidRDefault="00FD5FE5" w:rsidP="00B834DA">
          <w:pPr>
            <w:pStyle w:val="ListBullet"/>
            <w:numPr>
              <w:ilvl w:val="1"/>
              <w:numId w:val="2"/>
            </w:numPr>
          </w:pPr>
          <w:r>
            <w:t>A functioning RStudio application that works as expected.</w:t>
          </w:r>
        </w:p>
      </w:sdtContent>
    </w:sdt>
    <w:p w14:paraId="679B0A63" w14:textId="77777777" w:rsidR="009A5844" w:rsidRDefault="00A05E5F">
      <w:pPr>
        <w:pStyle w:val="Heading2"/>
      </w:pPr>
      <w:r>
        <w:t>High-Level Timeline/Schedule</w:t>
      </w:r>
    </w:p>
    <w:sdt>
      <w:sdtPr>
        <w:id w:val="1150491939"/>
        <w:placeholder>
          <w:docPart w:val="90738D018AE444DF849CC57A76D38A16"/>
        </w:placeholder>
        <w15:appearance w15:val="hidden"/>
      </w:sdtPr>
      <w:sdtEndPr/>
      <w:sdtContent>
        <w:p w14:paraId="35ABA2AC" w14:textId="04BDB50A" w:rsidR="009A5844" w:rsidRDefault="00B834DA" w:rsidP="00B834DA">
          <w:pPr>
            <w:pStyle w:val="ListBullet"/>
          </w:pPr>
          <w:r>
            <w:t xml:space="preserve"> See Falk_R_InstallProjectPlan.xlsx for further details</w:t>
          </w:r>
        </w:p>
      </w:sdtContent>
    </w:sdt>
    <w:p w14:paraId="148C68F1" w14:textId="77777777" w:rsidR="009A5844" w:rsidRDefault="00A05E5F">
      <w:pPr>
        <w:pStyle w:val="Heading1"/>
      </w:pPr>
      <w:r>
        <w:t>Approval and Authority to Proceed</w:t>
      </w:r>
    </w:p>
    <w:p w14:paraId="69A2B1D3" w14:textId="30355D95" w:rsidR="009A5844" w:rsidRDefault="00A05E5F">
      <w:r>
        <w:t>We approve the project as described above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4150"/>
        <w:gridCol w:w="4150"/>
        <w:gridCol w:w="2490"/>
      </w:tblGrid>
      <w:tr w:rsidR="009A5844" w14:paraId="27FB858D" w14:textId="77777777" w:rsidTr="00CB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18CE869" w14:textId="77777777" w:rsidR="009A5844" w:rsidRDefault="00A05E5F">
            <w:r>
              <w:t>Name</w:t>
            </w:r>
          </w:p>
        </w:tc>
        <w:tc>
          <w:tcPr>
            <w:tcW w:w="1923" w:type="pct"/>
          </w:tcPr>
          <w:p w14:paraId="35BCC82E" w14:textId="77777777" w:rsidR="009A5844" w:rsidRDefault="00A05E5F">
            <w:r>
              <w:t>Title</w:t>
            </w:r>
          </w:p>
        </w:tc>
        <w:tc>
          <w:tcPr>
            <w:tcW w:w="1154" w:type="pct"/>
          </w:tcPr>
          <w:p w14:paraId="265863DB" w14:textId="77777777" w:rsidR="009A5844" w:rsidRDefault="00A05E5F">
            <w:r>
              <w:t>Date</w:t>
            </w:r>
          </w:p>
        </w:tc>
      </w:tr>
      <w:tr w:rsidR="009A5844" w14:paraId="1AF708E9" w14:textId="77777777" w:rsidTr="00CB76A1">
        <w:tc>
          <w:tcPr>
            <w:tcW w:w="1923" w:type="pct"/>
          </w:tcPr>
          <w:p w14:paraId="773F4684" w14:textId="77777777" w:rsidR="009A5844" w:rsidRDefault="009A5844"/>
        </w:tc>
        <w:tc>
          <w:tcPr>
            <w:tcW w:w="1923" w:type="pct"/>
          </w:tcPr>
          <w:p w14:paraId="51811D0E" w14:textId="77777777" w:rsidR="009A5844" w:rsidRDefault="009A5844"/>
        </w:tc>
        <w:tc>
          <w:tcPr>
            <w:tcW w:w="1154" w:type="pct"/>
          </w:tcPr>
          <w:p w14:paraId="61447987" w14:textId="77777777" w:rsidR="009A5844" w:rsidRDefault="009A5844"/>
        </w:tc>
      </w:tr>
      <w:tr w:rsidR="009A5844" w14:paraId="6B31A097" w14:textId="77777777" w:rsidTr="00CB76A1">
        <w:tc>
          <w:tcPr>
            <w:tcW w:w="1923" w:type="pct"/>
          </w:tcPr>
          <w:p w14:paraId="2BBCAD99" w14:textId="77777777" w:rsidR="009A5844" w:rsidRDefault="009A5844"/>
        </w:tc>
        <w:tc>
          <w:tcPr>
            <w:tcW w:w="1923" w:type="pct"/>
          </w:tcPr>
          <w:p w14:paraId="005C9D0E" w14:textId="77777777" w:rsidR="009A5844" w:rsidRDefault="009A5844"/>
        </w:tc>
        <w:tc>
          <w:tcPr>
            <w:tcW w:w="1154" w:type="pct"/>
          </w:tcPr>
          <w:p w14:paraId="7C01C6B9" w14:textId="77777777" w:rsidR="009A5844" w:rsidRDefault="009A5844"/>
        </w:tc>
      </w:tr>
    </w:tbl>
    <w:p w14:paraId="69EAB2F8" w14:textId="77777777" w:rsidR="009A5844" w:rsidRDefault="009A5844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381"/>
        <w:gridCol w:w="2243"/>
        <w:gridCol w:w="202"/>
        <w:gridCol w:w="1244"/>
        <w:gridCol w:w="663"/>
        <w:gridCol w:w="1382"/>
        <w:gridCol w:w="2242"/>
        <w:gridCol w:w="201"/>
        <w:gridCol w:w="1242"/>
      </w:tblGrid>
      <w:tr w:rsidR="009A5844" w14:paraId="5BA1EA0C" w14:textId="7777777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14:paraId="6BE0C682" w14:textId="77777777" w:rsidR="009A5844" w:rsidRDefault="009A5844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292C5114" w14:textId="77777777" w:rsidR="009A5844" w:rsidRDefault="009A5844">
            <w:pPr>
              <w:pStyle w:val="NoSpacing"/>
            </w:pPr>
          </w:p>
        </w:tc>
        <w:tc>
          <w:tcPr>
            <w:tcW w:w="93" w:type="pct"/>
            <w:vAlign w:val="bottom"/>
          </w:tcPr>
          <w:p w14:paraId="242F3CD1" w14:textId="77777777" w:rsidR="009A5844" w:rsidRDefault="009A5844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14:paraId="433CDB84" w14:textId="77777777" w:rsidR="009A5844" w:rsidRDefault="009A5844">
            <w:pPr>
              <w:pStyle w:val="NoSpacing"/>
            </w:pPr>
          </w:p>
        </w:tc>
        <w:tc>
          <w:tcPr>
            <w:tcW w:w="307" w:type="pct"/>
            <w:vAlign w:val="bottom"/>
          </w:tcPr>
          <w:p w14:paraId="10BE3CA2" w14:textId="77777777" w:rsidR="009A5844" w:rsidRDefault="009A5844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14:paraId="6D28D8FB" w14:textId="77777777" w:rsidR="009A5844" w:rsidRDefault="009A5844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531915FC" w14:textId="77777777" w:rsidR="009A5844" w:rsidRDefault="009A5844">
            <w:pPr>
              <w:pStyle w:val="NoSpacing"/>
            </w:pPr>
          </w:p>
        </w:tc>
        <w:tc>
          <w:tcPr>
            <w:tcW w:w="93" w:type="pct"/>
            <w:vAlign w:val="bottom"/>
          </w:tcPr>
          <w:p w14:paraId="046D47AE" w14:textId="77777777" w:rsidR="009A5844" w:rsidRDefault="009A5844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14:paraId="6F639D99" w14:textId="77777777" w:rsidR="009A5844" w:rsidRDefault="009A5844">
            <w:pPr>
              <w:pStyle w:val="NoSpacing"/>
            </w:pPr>
          </w:p>
        </w:tc>
      </w:tr>
      <w:tr w:rsidR="009A5844" w14:paraId="016CFFCA" w14:textId="7777777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6D9CA4C0" w14:textId="77777777" w:rsidR="009A5844" w:rsidRDefault="00A05E5F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2D694426" w14:textId="77777777" w:rsidR="009A5844" w:rsidRDefault="009A5844"/>
        </w:tc>
        <w:tc>
          <w:tcPr>
            <w:tcW w:w="93" w:type="pct"/>
          </w:tcPr>
          <w:p w14:paraId="3A683CF2" w14:textId="77777777" w:rsidR="009A5844" w:rsidRDefault="009A5844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4BF6F345" w14:textId="77777777" w:rsidR="009A5844" w:rsidRDefault="00A05E5F">
            <w:r>
              <w:t>Date</w:t>
            </w:r>
          </w:p>
        </w:tc>
        <w:tc>
          <w:tcPr>
            <w:tcW w:w="307" w:type="pct"/>
          </w:tcPr>
          <w:p w14:paraId="5BDF725C" w14:textId="77777777" w:rsidR="009A5844" w:rsidRDefault="009A5844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26331A86" w14:textId="77777777" w:rsidR="009A5844" w:rsidRDefault="00A05E5F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118D5E20" w14:textId="77777777" w:rsidR="009A5844" w:rsidRDefault="009A5844"/>
        </w:tc>
        <w:tc>
          <w:tcPr>
            <w:tcW w:w="93" w:type="pct"/>
          </w:tcPr>
          <w:p w14:paraId="7760A420" w14:textId="77777777" w:rsidR="009A5844" w:rsidRDefault="009A5844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518549CC" w14:textId="77777777" w:rsidR="009A5844" w:rsidRDefault="00A05E5F">
            <w:r>
              <w:t>Date</w:t>
            </w:r>
          </w:p>
        </w:tc>
      </w:tr>
    </w:tbl>
    <w:p w14:paraId="4D9D9258" w14:textId="77777777" w:rsidR="009A5844" w:rsidRDefault="009A5844"/>
    <w:sectPr w:rsidR="009A5844" w:rsidSect="00155088">
      <w:headerReference w:type="default" r:id="rId9"/>
      <w:pgSz w:w="12240" w:h="15840" w:code="1"/>
      <w:pgMar w:top="720" w:right="720" w:bottom="720" w:left="720" w:header="54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31CC1" w14:textId="77777777" w:rsidR="00091AC5" w:rsidRDefault="00091AC5">
      <w:pPr>
        <w:spacing w:after="0" w:line="240" w:lineRule="auto"/>
      </w:pPr>
      <w:r>
        <w:separator/>
      </w:r>
    </w:p>
  </w:endnote>
  <w:endnote w:type="continuationSeparator" w:id="0">
    <w:p w14:paraId="6AC1784B" w14:textId="77777777" w:rsidR="00091AC5" w:rsidRDefault="00091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75412" w14:textId="77777777" w:rsidR="00091AC5" w:rsidRDefault="00091AC5">
      <w:pPr>
        <w:spacing w:after="0" w:line="240" w:lineRule="auto"/>
      </w:pPr>
      <w:r>
        <w:separator/>
      </w:r>
    </w:p>
  </w:footnote>
  <w:footnote w:type="continuationSeparator" w:id="0">
    <w:p w14:paraId="5DAF7AB0" w14:textId="77777777" w:rsidR="00091AC5" w:rsidRDefault="00091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275A3" w14:textId="77777777" w:rsidR="009A5844" w:rsidRDefault="00A05E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94EDC7" wp14:editId="7C72D3D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34E1AD" w14:textId="77777777" w:rsidR="009A5844" w:rsidRDefault="00A05E5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94EDC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5C34E1AD" w14:textId="77777777" w:rsidR="009A5844" w:rsidRDefault="00A05E5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C5"/>
    <w:rsid w:val="00091AC5"/>
    <w:rsid w:val="00155088"/>
    <w:rsid w:val="005A3F90"/>
    <w:rsid w:val="008B2609"/>
    <w:rsid w:val="009A5844"/>
    <w:rsid w:val="00A05E5F"/>
    <w:rsid w:val="00B834DA"/>
    <w:rsid w:val="00CB76A1"/>
    <w:rsid w:val="00ED53B9"/>
    <w:rsid w:val="00FD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67074A"/>
  <w15:chartTrackingRefBased/>
  <w15:docId w15:val="{38ED8AF9-628C-4DE5-8E48-937CFEE7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falk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C38C855FB044D3A55D33B4A9969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66C0E-85F4-449F-8F24-99B393A0DE86}"/>
      </w:docPartPr>
      <w:docPartBody>
        <w:p w:rsidR="00EE5DE2" w:rsidRDefault="00EE5DE2">
          <w:pPr>
            <w:pStyle w:val="89C38C855FB044D3A55D33B4A9969A68"/>
          </w:pPr>
          <w:r>
            <w:t>[Select Date]</w:t>
          </w:r>
        </w:p>
      </w:docPartBody>
    </w:docPart>
    <w:docPart>
      <w:docPartPr>
        <w:name w:val="90738D018AE444DF849CC57A76D38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07573-A97A-4EF0-AE2E-581BD624EF04}"/>
      </w:docPartPr>
      <w:docPartBody>
        <w:p w:rsidR="00EE5DE2" w:rsidRDefault="00EE5DE2">
          <w:pPr>
            <w:pStyle w:val="90738D018AE444DF849CC57A76D38A16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E2"/>
    <w:rsid w:val="00E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DC5E90C114D678CF4220348D3253A">
    <w:name w:val="FD7DC5E90C114D678CF4220348D3253A"/>
  </w:style>
  <w:style w:type="paragraph" w:customStyle="1" w:styleId="89C38C855FB044D3A55D33B4A9969A68">
    <w:name w:val="89C38C855FB044D3A55D33B4A9969A6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738D018AE444DF849CC57A76D38A16">
    <w:name w:val="90738D018AE444DF849CC57A76D38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7AB8D-9149-47A3-BBD0-688D8B3F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gfalk</dc:creator>
  <cp:keywords>CapVisor;Project;Scope</cp:keywords>
  <cp:lastModifiedBy>Glen Falk</cp:lastModifiedBy>
  <cp:revision>5</cp:revision>
  <dcterms:created xsi:type="dcterms:W3CDTF">2018-03-18T20:41:00Z</dcterms:created>
  <dcterms:modified xsi:type="dcterms:W3CDTF">2018-03-18T23:59:00Z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